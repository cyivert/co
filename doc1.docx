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B5277" w:rsidR="00C6554A" w:rsidP="00C6554A" w:rsidRDefault="00C6554A" w14:paraId="16054CDF" w14:textId="4D95C64A">
      <w:pPr>
        <w:pStyle w:val="Photo"/>
      </w:pPr>
      <w:bookmarkStart w:name="_Toc321147149" w:id="0"/>
      <w:bookmarkStart w:name="_Toc318188227" w:id="1"/>
      <w:bookmarkStart w:name="_Toc318188327" w:id="2"/>
      <w:bookmarkStart w:name="_Toc318189312" w:id="3"/>
      <w:bookmarkStart w:name="_Toc321147011" w:id="4"/>
    </w:p>
    <w:bookmarkEnd w:id="0"/>
    <w:bookmarkEnd w:id="1"/>
    <w:bookmarkEnd w:id="2"/>
    <w:bookmarkEnd w:id="3"/>
    <w:bookmarkEnd w:id="4"/>
    <w:p w:rsidR="009C29CA" w:rsidP="00C6554A" w:rsidRDefault="009C29CA" w14:paraId="77B9C905" w14:textId="77777777">
      <w:pPr>
        <w:pStyle w:val="Title"/>
      </w:pPr>
    </w:p>
    <w:p w:rsidR="009C29CA" w:rsidP="00C6554A" w:rsidRDefault="009C29CA" w14:paraId="1A37C97F" w14:textId="77777777">
      <w:pPr>
        <w:pStyle w:val="Title"/>
      </w:pPr>
    </w:p>
    <w:p w:rsidR="00C6554A" w:rsidP="00C6554A" w:rsidRDefault="0071436A" w14:paraId="6462C43A" w14:textId="45D734A1">
      <w:pPr>
        <w:pStyle w:val="Title"/>
      </w:pPr>
      <w:r>
        <w:t>Assignment 1</w:t>
      </w:r>
    </w:p>
    <w:p w:rsidRPr="00D5413C" w:rsidR="00C6554A" w:rsidP="00C6554A" w:rsidRDefault="00DB7A97" w14:paraId="3C0ECE45" w14:textId="257BB108">
      <w:pPr>
        <w:pStyle w:val="Subtitle"/>
      </w:pPr>
      <w:r>
        <w:t>Team contribution report</w:t>
      </w:r>
    </w:p>
    <w:p w:rsidRPr="009C29CA" w:rsidR="0071436A" w:rsidP="00C6554A" w:rsidRDefault="0071436A" w14:paraId="68C7965C" w14:textId="0F3E5578">
      <w:pPr>
        <w:pStyle w:val="ContactInfo"/>
        <w:rPr>
          <w:rFonts w:ascii="Cambria" w:hAnsi="Cambria"/>
          <w:sz w:val="40"/>
          <w:szCs w:val="40"/>
        </w:rPr>
      </w:pPr>
      <w:r w:rsidRPr="009C29CA">
        <w:rPr>
          <w:rFonts w:ascii="Cambria" w:hAnsi="Cambria"/>
          <w:sz w:val="40"/>
          <w:szCs w:val="40"/>
        </w:rPr>
        <w:t>Course: SENG2031 – System Programming</w:t>
      </w:r>
    </w:p>
    <w:p w:rsidR="009C29CA" w:rsidP="00C6554A" w:rsidRDefault="009C29CA" w14:paraId="5B4F1FB8" w14:textId="7909F555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Date: Oct 3, 2025</w:t>
      </w:r>
    </w:p>
    <w:p w:rsidR="00DB7A97" w:rsidP="00C6554A" w:rsidRDefault="00DB7A97" w14:paraId="7300757B" w14:textId="77777777">
      <w:pPr>
        <w:pStyle w:val="ContactInfo"/>
        <w:rPr>
          <w:rFonts w:ascii="Cambria" w:hAnsi="Cambria"/>
          <w:sz w:val="32"/>
          <w:szCs w:val="32"/>
        </w:rPr>
      </w:pPr>
    </w:p>
    <w:p w:rsidR="009C29CA" w:rsidP="00C6554A" w:rsidRDefault="00DB7A97" w14:paraId="1E1A65D9" w14:textId="7AC197CE">
      <w:pPr>
        <w:pStyle w:val="ContactInf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Group A123-2</w:t>
      </w:r>
    </w:p>
    <w:p w:rsidRPr="009C29CA" w:rsidR="00DB7A97" w:rsidP="00C6554A" w:rsidRDefault="00DB7A97" w14:paraId="0DE11B3F" w14:textId="77777777">
      <w:pPr>
        <w:pStyle w:val="ContactInfo"/>
        <w:rPr>
          <w:rFonts w:ascii="Cambria" w:hAnsi="Cambria"/>
          <w:sz w:val="32"/>
          <w:szCs w:val="32"/>
        </w:rPr>
      </w:pPr>
    </w:p>
    <w:p w:rsidR="0071436A" w:rsidP="00C6554A" w:rsidRDefault="0071436A" w14:paraId="6A1D5D01" w14:textId="56300D23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Members:</w:t>
      </w:r>
    </w:p>
    <w:p w:rsidRPr="009C29CA" w:rsidR="009C29CA" w:rsidP="00C6554A" w:rsidRDefault="009C29CA" w14:paraId="48FE1B0A" w14:textId="77777777">
      <w:pPr>
        <w:pStyle w:val="ContactInfo"/>
        <w:rPr>
          <w:rFonts w:ascii="Cambria" w:hAnsi="Cambria"/>
          <w:sz w:val="32"/>
          <w:szCs w:val="32"/>
        </w:rPr>
      </w:pPr>
    </w:p>
    <w:p w:rsidR="0071436A" w:rsidP="00C6554A" w:rsidRDefault="0071436A" w14:paraId="56162C30" w14:textId="60EFC0E2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Gee, Tyler</w:t>
      </w:r>
    </w:p>
    <w:p w:rsidRPr="009C29CA" w:rsidR="009C29CA" w:rsidP="00C6554A" w:rsidRDefault="009C29CA" w14:paraId="573BF3D8" w14:textId="77777777">
      <w:pPr>
        <w:pStyle w:val="ContactInfo"/>
        <w:rPr>
          <w:rFonts w:ascii="Cambria" w:hAnsi="Cambria"/>
          <w:sz w:val="32"/>
          <w:szCs w:val="32"/>
        </w:rPr>
      </w:pPr>
    </w:p>
    <w:p w:rsidR="0071436A" w:rsidP="00C6554A" w:rsidRDefault="0071436A" w14:paraId="3647908F" w14:textId="77777777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Torrefranca, Cy Iver</w:t>
      </w:r>
    </w:p>
    <w:p w:rsidRPr="009C29CA" w:rsidR="009C29CA" w:rsidP="00C6554A" w:rsidRDefault="009C29CA" w14:paraId="3E7149D2" w14:textId="77777777">
      <w:pPr>
        <w:pStyle w:val="ContactInfo"/>
        <w:rPr>
          <w:rFonts w:ascii="Cambria" w:hAnsi="Cambria"/>
          <w:sz w:val="32"/>
          <w:szCs w:val="32"/>
        </w:rPr>
      </w:pPr>
    </w:p>
    <w:p w:rsidR="0071436A" w:rsidP="00C6554A" w:rsidRDefault="0071436A" w14:paraId="5EBE77F1" w14:textId="77777777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Shapka, George</w:t>
      </w:r>
    </w:p>
    <w:p w:rsidRPr="009C29CA" w:rsidR="009C29CA" w:rsidP="00C6554A" w:rsidRDefault="009C29CA" w14:paraId="2D743294" w14:textId="77777777">
      <w:pPr>
        <w:pStyle w:val="ContactInfo"/>
        <w:rPr>
          <w:rFonts w:ascii="Cambria" w:hAnsi="Cambria"/>
          <w:sz w:val="32"/>
          <w:szCs w:val="32"/>
        </w:rPr>
      </w:pPr>
    </w:p>
    <w:p w:rsidR="009C29CA" w:rsidP="00C6554A" w:rsidRDefault="0071436A" w14:paraId="6E5AF804" w14:textId="77777777">
      <w:pPr>
        <w:pStyle w:val="ContactInfo"/>
        <w:rPr>
          <w:rFonts w:ascii="Cambria" w:hAnsi="Cambria"/>
          <w:sz w:val="32"/>
          <w:szCs w:val="32"/>
        </w:rPr>
      </w:pPr>
      <w:r w:rsidRPr="009C29CA">
        <w:rPr>
          <w:rFonts w:ascii="Cambria" w:hAnsi="Cambria"/>
          <w:sz w:val="32"/>
          <w:szCs w:val="32"/>
        </w:rPr>
        <w:t>Nguyen, Tuan Thanh</w:t>
      </w:r>
    </w:p>
    <w:p w:rsidRPr="009C29CA" w:rsidR="00C6554A" w:rsidP="00C6554A" w:rsidRDefault="00C6554A" w14:paraId="1F0C07CF" w14:textId="5DC51F9F">
      <w:pPr>
        <w:pStyle w:val="ContactInfo"/>
        <w:rPr>
          <w:sz w:val="32"/>
          <w:szCs w:val="32"/>
        </w:rPr>
      </w:pPr>
      <w:r w:rsidRPr="009C29CA">
        <w:rPr>
          <w:sz w:val="32"/>
          <w:szCs w:val="32"/>
        </w:rPr>
        <w:br w:type="page"/>
      </w:r>
    </w:p>
    <w:p w:rsidR="00C6554A" w:rsidP="00C6554A" w:rsidRDefault="00DB7A97" w14:paraId="2B944267" w14:textId="76F9025A">
      <w:pPr>
        <w:pStyle w:val="Heading1"/>
      </w:pPr>
      <w:r>
        <w:lastRenderedPageBreak/>
        <w:t>Artifacts and ownership</w:t>
      </w:r>
    </w:p>
    <w:p w:rsidR="00CB08A9" w:rsidP="00DB7A97" w:rsidRDefault="00CB08A9" w14:paraId="39A3738E" w14:textId="67AF661D">
      <w:pPr>
        <w:pStyle w:val="Heading2"/>
      </w:pPr>
      <w:r>
        <w:t>Gee, tyler</w:t>
      </w:r>
      <w:r w:rsidR="00DB7A97">
        <w:t xml:space="preserve"> – Initial codebase &amp; build</w:t>
      </w:r>
    </w:p>
    <w:p w:rsidR="00DB7A97" w:rsidP="00DB7A97" w:rsidRDefault="00DB7A97" w14:paraId="58433090" w14:textId="73EA1FDB">
      <w:pPr>
        <w:pStyle w:val="ListParagraph"/>
        <w:numPr>
          <w:ilvl w:val="0"/>
          <w:numId w:val="16"/>
        </w:numPr>
      </w:pPr>
      <w:r>
        <w:t>Makefile</w:t>
      </w:r>
    </w:p>
    <w:p w:rsidR="00DB7A97" w:rsidP="00DB7A97" w:rsidRDefault="00DB7A97" w14:paraId="411D961B" w14:textId="40565C66">
      <w:pPr>
        <w:pStyle w:val="ListParagraph"/>
        <w:numPr>
          <w:ilvl w:val="1"/>
          <w:numId w:val="16"/>
        </w:numPr>
      </w:pPr>
      <w:r>
        <w:t>Set up compiler flags and targets for building both programs</w:t>
      </w:r>
    </w:p>
    <w:p w:rsidR="00DB7A97" w:rsidP="00DB7A97" w:rsidRDefault="00DB7A97" w14:paraId="4AFEF68A" w14:textId="01DD80BB">
      <w:pPr>
        <w:pStyle w:val="ListParagraph"/>
        <w:numPr>
          <w:ilvl w:val="0"/>
          <w:numId w:val="16"/>
        </w:numPr>
      </w:pPr>
      <w:proofErr w:type="spellStart"/>
      <w:r>
        <w:t>Client.c</w:t>
      </w:r>
      <w:proofErr w:type="spellEnd"/>
    </w:p>
    <w:p w:rsidR="00DB7A97" w:rsidP="00DB7A97" w:rsidRDefault="00DB7A97" w14:paraId="05314704" w14:textId="68876FCA">
      <w:pPr>
        <w:pStyle w:val="ListParagraph"/>
        <w:numPr>
          <w:ilvl w:val="1"/>
          <w:numId w:val="16"/>
        </w:numPr>
      </w:pPr>
      <w:r>
        <w:t>Implemented client-side utilities and the interactive workflow:</w:t>
      </w:r>
    </w:p>
    <w:p w:rsidR="00DB7A97" w:rsidP="00DB7A97" w:rsidRDefault="00DB7A97" w14:paraId="44295DC5" w14:textId="3B87C00A">
      <w:pPr>
        <w:pStyle w:val="ListParagraph"/>
        <w:numPr>
          <w:ilvl w:val="2"/>
          <w:numId w:val="16"/>
        </w:numPr>
      </w:pPr>
      <w:r>
        <w:t>Prompt/validate loops</w:t>
      </w:r>
    </w:p>
    <w:p w:rsidR="00DB7A97" w:rsidP="00DB7A97" w:rsidRDefault="00DB7A97" w14:paraId="44F57EBE" w14:textId="5AB73E5E">
      <w:pPr>
        <w:pStyle w:val="ListParagraph"/>
        <w:numPr>
          <w:ilvl w:val="2"/>
          <w:numId w:val="16"/>
        </w:numPr>
      </w:pPr>
      <w:r>
        <w:t xml:space="preserve">Input validation such as </w:t>
      </w:r>
      <w:r w:rsidR="00E93BE3">
        <w:t>non-blank, regex/name checks: numeric range for age; address non-blank.</w:t>
      </w:r>
    </w:p>
    <w:p w:rsidR="00E93BE3" w:rsidP="00DB7A97" w:rsidRDefault="00E93BE3" w14:paraId="373DE68A" w14:textId="609C9376">
      <w:pPr>
        <w:pStyle w:val="ListParagraph"/>
        <w:numPr>
          <w:ilvl w:val="2"/>
          <w:numId w:val="16"/>
        </w:numPr>
      </w:pPr>
      <w:r w:rsidRPr="00E93BE3">
        <w:t>CSV formatting for each client record</w:t>
      </w:r>
    </w:p>
    <w:p w:rsidR="00E93BE3" w:rsidP="00E93BE3" w:rsidRDefault="00E93BE3" w14:paraId="1034ADD2" w14:textId="491F51BD">
      <w:pPr>
        <w:pStyle w:val="ListParagraph"/>
        <w:numPr>
          <w:ilvl w:val="1"/>
          <w:numId w:val="16"/>
        </w:numPr>
      </w:pPr>
      <w:r w:rsidRPr="00E93BE3">
        <w:t>input error handling helpers.</w:t>
      </w:r>
    </w:p>
    <w:p w:rsidR="00E93BE3" w:rsidP="00E93BE3" w:rsidRDefault="00E93BE3" w14:paraId="4408414F" w14:textId="28A93FCE">
      <w:pPr>
        <w:pStyle w:val="ListParagraph"/>
        <w:numPr>
          <w:ilvl w:val="0"/>
          <w:numId w:val="16"/>
        </w:numPr>
      </w:pPr>
      <w:proofErr w:type="spellStart"/>
      <w:r>
        <w:t>Main.c</w:t>
      </w:r>
      <w:proofErr w:type="spellEnd"/>
    </w:p>
    <w:p w:rsidR="00E93BE3" w:rsidP="00E93BE3" w:rsidRDefault="00E93BE3" w14:paraId="556E13AB" w14:textId="4AC747F5">
      <w:pPr>
        <w:pStyle w:val="ListParagraph"/>
        <w:numPr>
          <w:ilvl w:val="1"/>
          <w:numId w:val="16"/>
        </w:numPr>
      </w:pPr>
      <w:r w:rsidRPr="00E93BE3">
        <w:t>Small harness to test/verify client utilities and data formatting</w:t>
      </w:r>
      <w:r>
        <w:t>.</w:t>
      </w:r>
    </w:p>
    <w:p w:rsidR="00E93BE3" w:rsidP="00E93BE3" w:rsidRDefault="00E93BE3" w14:paraId="26F75910" w14:textId="46116F4D">
      <w:pPr>
        <w:pStyle w:val="ListParagraph"/>
        <w:numPr>
          <w:ilvl w:val="0"/>
          <w:numId w:val="16"/>
        </w:numPr>
      </w:pPr>
      <w:r>
        <w:t>Agency.h / client.h</w:t>
      </w:r>
    </w:p>
    <w:p w:rsidR="00E93BE3" w:rsidP="00E93BE3" w:rsidRDefault="00E93BE3" w14:paraId="2A875284" w14:textId="5D1CCCB0">
      <w:pPr>
        <w:pStyle w:val="ListParagraph"/>
        <w:numPr>
          <w:ilvl w:val="1"/>
          <w:numId w:val="16"/>
        </w:numPr>
      </w:pPr>
      <w:r w:rsidRPr="00E93BE3">
        <w:t>Early model headers for Trip and Client structures</w:t>
      </w:r>
      <w:r>
        <w:t>.</w:t>
      </w:r>
    </w:p>
    <w:p w:rsidR="00E93BE3" w:rsidP="00E93BE3" w:rsidRDefault="00E93BE3" w14:paraId="5D0185FF" w14:textId="6FB0F178">
      <w:pPr>
        <w:pStyle w:val="ListParagraph"/>
        <w:numPr>
          <w:ilvl w:val="0"/>
          <w:numId w:val="16"/>
        </w:numPr>
      </w:pPr>
      <w:proofErr w:type="spellStart"/>
      <w:r>
        <w:t>Shared.h</w:t>
      </w:r>
      <w:proofErr w:type="spellEnd"/>
    </w:p>
    <w:p w:rsidR="00E93BE3" w:rsidP="00E93BE3" w:rsidRDefault="00E93BE3" w14:paraId="2E19336E" w14:textId="1E9BC1B9">
      <w:pPr>
        <w:pStyle w:val="ListParagraph"/>
        <w:numPr>
          <w:ilvl w:val="1"/>
          <w:numId w:val="16"/>
        </w:numPr>
      </w:pPr>
      <w:r w:rsidRPr="00E93BE3">
        <w:t>First pass at shared constants/macros (FIFO path, buffer sizes), and shared declarations</w:t>
      </w:r>
      <w:r>
        <w:t>.</w:t>
      </w:r>
    </w:p>
    <w:p w:rsidR="00E93BE3" w:rsidP="00E93BE3" w:rsidRDefault="00E93BE3" w14:paraId="01F87E76" w14:textId="64DCCFE5">
      <w:pPr>
        <w:pStyle w:val="ListParagraph"/>
        <w:numPr>
          <w:ilvl w:val="0"/>
          <w:numId w:val="16"/>
        </w:numPr>
      </w:pPr>
      <w:proofErr w:type="spellStart"/>
      <w:r>
        <w:t>Server.c</w:t>
      </w:r>
      <w:proofErr w:type="spellEnd"/>
    </w:p>
    <w:p w:rsidR="00E93BE3" w:rsidP="00E93BE3" w:rsidRDefault="00E93BE3" w14:paraId="23FD7C7C" w14:textId="05F904A9">
      <w:pPr>
        <w:pStyle w:val="ListParagraph"/>
        <w:numPr>
          <w:ilvl w:val="1"/>
          <w:numId w:val="16"/>
        </w:numPr>
      </w:pPr>
      <w:r w:rsidRPr="00E93BE3">
        <w:t>Early server skeleton (open/read FIFO and print messages) to prove IPC plumbing.</w:t>
      </w:r>
    </w:p>
    <w:p w:rsidR="00E93BE3" w:rsidP="00CB08A9" w:rsidRDefault="00E93BE3" w14:paraId="6CB9748F" w14:textId="29BBC126">
      <w:pPr>
        <w:pStyle w:val="Heading3"/>
      </w:pPr>
      <w:r>
        <w:t>Summary:</w:t>
      </w:r>
    </w:p>
    <w:p w:rsidR="00E93BE3" w:rsidP="00E93BE3" w:rsidRDefault="00E93BE3" w14:paraId="0E720166" w14:textId="46AC5A21">
      <w:r w:rsidRPr="00E93BE3">
        <w:t>Tyler bootstrapped the project: build system, client workflow (prompts + validation + CSV), initial data models, starter server, and a shared header—creating the baseline that satisfies most of the client-side requirements and establishes coding conventions.</w:t>
      </w:r>
    </w:p>
    <w:p w:rsidR="00CB08A9" w:rsidP="00E93BE3" w:rsidRDefault="00CB08A9" w14:paraId="75C4C513" w14:textId="77777777"/>
    <w:p w:rsidR="00CB08A9" w:rsidP="00CB08A9" w:rsidRDefault="00CB08A9" w14:paraId="02E414F4" w14:textId="0A3A6258">
      <w:pPr>
        <w:pStyle w:val="Heading2"/>
      </w:pPr>
      <w:r>
        <w:t>Torrefranca, Cy Iver – FInalisation of shared interface and server</w:t>
      </w:r>
    </w:p>
    <w:p w:rsidR="00CB08A9" w:rsidP="00CB08A9" w:rsidRDefault="00CB08A9" w14:paraId="0AEF9585" w14:textId="0DDE83F3">
      <w:pPr>
        <w:pStyle w:val="ListParagraph"/>
        <w:numPr>
          <w:ilvl w:val="0"/>
          <w:numId w:val="17"/>
        </w:numPr>
        <w:rPr/>
      </w:pPr>
      <w:proofErr w:type="spellStart"/>
      <w:r w:rsidR="00CB08A9">
        <w:rPr/>
        <w:t>Shared.h</w:t>
      </w:r>
      <w:proofErr w:type="spellEnd"/>
      <w:r w:rsidR="00CB08A9">
        <w:rPr/>
        <w:t>(final update)</w:t>
      </w:r>
    </w:p>
    <w:p w:rsidR="2474FE6B" w:rsidP="4558CCA6" w:rsidRDefault="2474FE6B" w14:paraId="25598906" w14:textId="3EB65729">
      <w:pPr>
        <w:pStyle w:val="ListParagraph"/>
        <w:numPr>
          <w:ilvl w:val="1"/>
          <w:numId w:val="17"/>
        </w:numPr>
        <w:suppressLineNumbers w:val="0"/>
        <w:bidi w:val="0"/>
        <w:spacing w:before="120" w:beforeAutospacing="off" w:after="200" w:afterAutospacing="off" w:line="264" w:lineRule="auto"/>
        <w:ind w:left="144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Pr="4558CCA6" w:rsidR="2474FE6B">
        <w:rPr>
          <w:color w:val="595959" w:themeColor="text1" w:themeTint="A6" w:themeShade="FF"/>
          <w:sz w:val="22"/>
          <w:szCs w:val="22"/>
        </w:rPr>
        <w:t>Centralized FIFO Path, permissiosn, buffer/regex limits and timeout constants</w:t>
      </w:r>
    </w:p>
    <w:p w:rsidR="2474FE6B" w:rsidP="4558CCA6" w:rsidRDefault="2474FE6B" w14:paraId="6E4FFA15" w14:textId="095B2BF6">
      <w:pPr>
        <w:pStyle w:val="ListParagraph"/>
        <w:numPr>
          <w:ilvl w:val="1"/>
          <w:numId w:val="17"/>
        </w:numPr>
        <w:suppressLineNumbers w:val="0"/>
        <w:bidi w:val="0"/>
        <w:spacing w:before="120" w:beforeAutospacing="off" w:after="200" w:afterAutospacing="off" w:line="264" w:lineRule="auto"/>
        <w:ind w:left="144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Pr="4558CCA6" w:rsidR="2474FE6B">
        <w:rPr>
          <w:color w:val="595959" w:themeColor="text1" w:themeTint="A6" w:themeShade="FF"/>
          <w:sz w:val="22"/>
          <w:szCs w:val="22"/>
        </w:rPr>
        <w:t>Contains</w:t>
      </w:r>
      <w:r w:rsidRPr="4558CCA6" w:rsidR="2474FE6B">
        <w:rPr>
          <w:color w:val="595959" w:themeColor="text1" w:themeTint="A6" w:themeShade="FF"/>
          <w:sz w:val="22"/>
          <w:szCs w:val="22"/>
        </w:rPr>
        <w:t xml:space="preserve"> all client/trip data structures and shared helper prototypes</w:t>
      </w:r>
    </w:p>
    <w:p w:rsidR="2474FE6B" w:rsidP="4558CCA6" w:rsidRDefault="2474FE6B" w14:paraId="54D1FCE3" w14:textId="4E233D1B">
      <w:pPr>
        <w:pStyle w:val="ListParagraph"/>
        <w:numPr>
          <w:ilvl w:val="1"/>
          <w:numId w:val="17"/>
        </w:numPr>
        <w:suppressLineNumbers w:val="0"/>
        <w:bidi w:val="0"/>
        <w:spacing w:before="120" w:beforeAutospacing="off" w:after="200" w:afterAutospacing="off" w:line="264" w:lineRule="auto"/>
        <w:ind w:left="144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Pr="4558CCA6" w:rsidR="2474FE6B">
        <w:rPr>
          <w:color w:val="595959" w:themeColor="text1" w:themeTint="A6" w:themeShade="FF"/>
          <w:sz w:val="22"/>
          <w:szCs w:val="22"/>
        </w:rPr>
        <w:t>Removed header duplication</w:t>
      </w:r>
    </w:p>
    <w:p w:rsidR="00CB08A9" w:rsidP="4558CCA6" w:rsidRDefault="00CB08A9" w14:paraId="003B1777" w14:textId="62DFDFA2">
      <w:pPr>
        <w:pStyle w:val="ListParagraph"/>
        <w:numPr>
          <w:ilvl w:val="0"/>
          <w:numId w:val="17"/>
        </w:numPr>
        <w:rPr/>
      </w:pPr>
      <w:r w:rsidR="00CB08A9">
        <w:rPr/>
        <w:t>Server.c</w:t>
      </w:r>
      <w:r w:rsidR="00CB08A9">
        <w:rPr/>
        <w:t>(final update)</w:t>
      </w:r>
    </w:p>
    <w:p w:rsidR="7B877B5A" w:rsidP="4558CCA6" w:rsidRDefault="7B877B5A" w14:paraId="72872031" w14:textId="29020C55">
      <w:pPr>
        <w:pStyle w:val="ListParagraph"/>
        <w:numPr>
          <w:ilvl w:val="1"/>
          <w:numId w:val="17"/>
        </w:numPr>
        <w:rPr/>
      </w:pPr>
      <w:r w:rsidR="7B877B5A">
        <w:rPr/>
        <w:t xml:space="preserve">Added </w:t>
      </w:r>
      <w:r w:rsidR="7B877B5A">
        <w:rPr/>
        <w:t>server.c</w:t>
      </w:r>
      <w:r w:rsidR="7B877B5A">
        <w:rPr/>
        <w:t xml:space="preserve"> requirements server logic</w:t>
      </w:r>
    </w:p>
    <w:p w:rsidR="34005E09" w:rsidP="4558CCA6" w:rsidRDefault="34005E09" w14:paraId="7AB0E9F7" w14:textId="77CF5863">
      <w:pPr>
        <w:pStyle w:val="ListParagraph"/>
        <w:numPr>
          <w:ilvl w:val="1"/>
          <w:numId w:val="17"/>
        </w:numPr>
        <w:rPr/>
      </w:pPr>
      <w:r w:rsidR="34005E09">
        <w:rPr/>
        <w:t>Implemented receiving and client data from clients via FIFO</w:t>
      </w:r>
    </w:p>
    <w:p w:rsidR="34005E09" w:rsidP="4558CCA6" w:rsidRDefault="34005E09" w14:paraId="2229D984" w14:textId="70316B88">
      <w:pPr>
        <w:pStyle w:val="ListParagraph"/>
        <w:numPr>
          <w:ilvl w:val="1"/>
          <w:numId w:val="17"/>
        </w:numPr>
        <w:rPr/>
      </w:pPr>
      <w:r w:rsidR="34005E09">
        <w:rPr/>
        <w:t>Tracks party state, destination and client count</w:t>
      </w:r>
    </w:p>
    <w:p w:rsidR="34005E09" w:rsidP="4558CCA6" w:rsidRDefault="34005E09" w14:paraId="56F149BB" w14:textId="33345778">
      <w:pPr>
        <w:pStyle w:val="ListParagraph"/>
        <w:numPr>
          <w:ilvl w:val="1"/>
          <w:numId w:val="17"/>
        </w:numPr>
        <w:rPr/>
      </w:pPr>
      <w:r w:rsidR="34005E09">
        <w:rPr/>
        <w:t xml:space="preserve">Parses and </w:t>
      </w:r>
      <w:r w:rsidR="34005E09">
        <w:rPr/>
        <w:t>dispalys</w:t>
      </w:r>
      <w:r w:rsidR="34005E09">
        <w:rPr/>
        <w:t xml:space="preserve"> each client info when received</w:t>
      </w:r>
    </w:p>
    <w:p w:rsidR="34005E09" w:rsidP="4558CCA6" w:rsidRDefault="34005E09" w14:paraId="096BE4A6" w14:textId="251F97C5">
      <w:pPr>
        <w:pStyle w:val="ListParagraph"/>
        <w:numPr>
          <w:ilvl w:val="1"/>
          <w:numId w:val="17"/>
        </w:numPr>
        <w:rPr/>
      </w:pPr>
      <w:r w:rsidR="34005E09">
        <w:rPr/>
        <w:t>Prints party summary at the end of each party session</w:t>
      </w:r>
    </w:p>
    <w:p w:rsidR="34005E09" w:rsidP="4558CCA6" w:rsidRDefault="34005E09" w14:paraId="1613FD40" w14:textId="48A627C8">
      <w:pPr>
        <w:pStyle w:val="ListParagraph"/>
        <w:numPr>
          <w:ilvl w:val="0"/>
          <w:numId w:val="17"/>
        </w:numPr>
        <w:rPr>
          <w:color w:val="595959" w:themeColor="text1" w:themeTint="A6" w:themeShade="FF"/>
          <w:sz w:val="22"/>
          <w:szCs w:val="22"/>
        </w:rPr>
      </w:pPr>
      <w:r w:rsidR="34005E09">
        <w:rPr/>
        <w:t>Client.c</w:t>
      </w:r>
    </w:p>
    <w:p w:rsidR="34005E09" w:rsidP="4558CCA6" w:rsidRDefault="34005E09" w14:paraId="3D4DD761" w14:textId="01F1777D">
      <w:pPr>
        <w:pStyle w:val="ListParagraph"/>
        <w:numPr>
          <w:ilvl w:val="1"/>
          <w:numId w:val="17"/>
        </w:numPr>
        <w:rPr/>
      </w:pPr>
      <w:r w:rsidR="34005E09">
        <w:rPr/>
        <w:t>Manages client inactivity with signal handler</w:t>
      </w:r>
    </w:p>
    <w:p w:rsidR="34005E09" w:rsidP="4558CCA6" w:rsidRDefault="34005E09" w14:paraId="727C25C2" w14:textId="1CCA39AB">
      <w:pPr>
        <w:pStyle w:val="ListParagraph"/>
        <w:numPr>
          <w:ilvl w:val="1"/>
          <w:numId w:val="17"/>
        </w:numPr>
        <w:rPr/>
      </w:pPr>
      <w:r w:rsidR="34005E09">
        <w:rPr/>
        <w:t>Collect and validates user input for trip and client data</w:t>
      </w:r>
    </w:p>
    <w:p w:rsidR="34005E09" w:rsidP="4558CCA6" w:rsidRDefault="34005E09" w14:paraId="1A08248D" w14:textId="765E21F2">
      <w:pPr>
        <w:pStyle w:val="ListParagraph"/>
        <w:numPr>
          <w:ilvl w:val="1"/>
          <w:numId w:val="17"/>
        </w:numPr>
        <w:rPr/>
      </w:pPr>
      <w:r w:rsidR="34005E09">
        <w:rPr/>
        <w:t>Added client connectivity to server vice versa user feedback</w:t>
      </w:r>
    </w:p>
    <w:p w:rsidR="00CB08A9" w:rsidP="00CB08A9" w:rsidRDefault="00CB08A9" w14:paraId="624ED79B" w14:textId="77777777">
      <w:pPr>
        <w:pStyle w:val="Heading3"/>
      </w:pPr>
      <w:r>
        <w:t>Summary:</w:t>
      </w:r>
    </w:p>
    <w:p w:rsidR="00CB08A9" w:rsidP="00CB08A9" w:rsidRDefault="00CB08A9" w14:paraId="0F8D0509" w14:textId="2331E01D">
      <w:r w:rsidRPr="00CB08A9">
        <w:t>Cy brought the shared header and server to a “ready for marking” state—meeting the IPC, protocol, and signals requirements, and eliminating interface drift between programs</w:t>
      </w:r>
      <w:r>
        <w:t>.</w:t>
      </w:r>
      <w:r>
        <w:br/>
      </w:r>
    </w:p>
    <w:p w:rsidR="007D4613" w:rsidP="007D4613" w:rsidRDefault="007D4613" w14:paraId="50E0EF18" w14:textId="2D12BA87">
      <w:pPr>
        <w:pStyle w:val="Heading2"/>
      </w:pPr>
      <w:r>
        <w:t>NGuyen, tuan thanh – Finalisation and support</w:t>
      </w:r>
    </w:p>
    <w:p w:rsidR="00AF6427" w:rsidP="00AF6427" w:rsidRDefault="00AF6427" w14:paraId="7AF005E5" w14:textId="54404A7E">
      <w:pPr>
        <w:pStyle w:val="ListParagraph"/>
        <w:numPr>
          <w:ilvl w:val="0"/>
          <w:numId w:val="18"/>
        </w:numPr>
      </w:pPr>
      <w:proofErr w:type="spellStart"/>
      <w:r>
        <w:t>Shared.h</w:t>
      </w:r>
      <w:proofErr w:type="spellEnd"/>
      <w:r>
        <w:t>(final update)</w:t>
      </w:r>
    </w:p>
    <w:p w:rsidR="00AF6427" w:rsidP="00AF6427" w:rsidRDefault="00192E7A" w14:paraId="7EA3408A" w14:textId="76384AE0">
      <w:pPr>
        <w:pStyle w:val="ListParagraph"/>
        <w:numPr>
          <w:ilvl w:val="1"/>
          <w:numId w:val="18"/>
        </w:numPr>
      </w:pPr>
      <w:r>
        <w:t>Define constants for summary size</w:t>
      </w:r>
      <w:r w:rsidR="0095184F">
        <w:t>.</w:t>
      </w:r>
    </w:p>
    <w:p w:rsidR="00A548C1" w:rsidP="00AF6427" w:rsidRDefault="00A548C1" w14:paraId="614462FA" w14:textId="660DF32B">
      <w:pPr>
        <w:pStyle w:val="ListParagraph"/>
        <w:numPr>
          <w:ilvl w:val="1"/>
          <w:numId w:val="18"/>
        </w:numPr>
      </w:pPr>
      <w:r w:rsidRPr="00A548C1">
        <w:t>Confirmed all timeouts and buffer sizes come from constants rather than literals.</w:t>
      </w:r>
    </w:p>
    <w:p w:rsidR="00192E7A" w:rsidP="00192E7A" w:rsidRDefault="00192E7A" w14:paraId="1B572D54" w14:textId="15A07288">
      <w:pPr>
        <w:pStyle w:val="ListParagraph"/>
        <w:numPr>
          <w:ilvl w:val="0"/>
          <w:numId w:val="18"/>
        </w:numPr>
      </w:pPr>
      <w:proofErr w:type="spellStart"/>
      <w:r>
        <w:t>Server.c</w:t>
      </w:r>
      <w:proofErr w:type="spellEnd"/>
      <w:r>
        <w:t>(final update)</w:t>
      </w:r>
    </w:p>
    <w:p w:rsidR="00192E7A" w:rsidP="00192E7A" w:rsidRDefault="00192E7A" w14:paraId="5D962707" w14:textId="689D7526">
      <w:pPr>
        <w:pStyle w:val="ListParagraph"/>
        <w:numPr>
          <w:ilvl w:val="1"/>
          <w:numId w:val="18"/>
        </w:numPr>
      </w:pPr>
      <w:r>
        <w:t xml:space="preserve">Redesign </w:t>
      </w:r>
      <w:r w:rsidR="0095184F">
        <w:t>the UI to be cleaner and easier to read.</w:t>
      </w:r>
    </w:p>
    <w:p w:rsidR="00A85690" w:rsidP="00A85690" w:rsidRDefault="00A85690" w14:paraId="130BFB4E" w14:textId="61448C3A">
      <w:pPr>
        <w:pStyle w:val="ListParagraph"/>
        <w:numPr>
          <w:ilvl w:val="0"/>
          <w:numId w:val="18"/>
        </w:numPr>
      </w:pPr>
      <w:proofErr w:type="spellStart"/>
      <w:r>
        <w:t>Client.c</w:t>
      </w:r>
      <w:proofErr w:type="spellEnd"/>
      <w:r>
        <w:t>(final update)</w:t>
      </w:r>
    </w:p>
    <w:p w:rsidR="00A85690" w:rsidP="00A85690" w:rsidRDefault="00A85690" w14:paraId="12876C00" w14:textId="11CF8BF6">
      <w:pPr>
        <w:pStyle w:val="ListParagraph"/>
        <w:numPr>
          <w:ilvl w:val="1"/>
          <w:numId w:val="18"/>
        </w:numPr>
      </w:pPr>
      <w:r>
        <w:t>Redesign the UI to be cleaner and easier to read.</w:t>
      </w:r>
    </w:p>
    <w:p w:rsidR="001C5FC8" w:rsidP="00A85690" w:rsidRDefault="00E30A25" w14:paraId="18583532" w14:textId="65FF6631">
      <w:pPr>
        <w:pStyle w:val="ListParagraph"/>
        <w:numPr>
          <w:ilvl w:val="1"/>
          <w:numId w:val="18"/>
        </w:numPr>
      </w:pPr>
      <w:r>
        <w:t>Ensure input validation works correctly.</w:t>
      </w:r>
    </w:p>
    <w:p w:rsidR="00835975" w:rsidP="00835975" w:rsidRDefault="00835975" w14:paraId="3D94CE91" w14:textId="3EB54D0F">
      <w:pPr>
        <w:pStyle w:val="ListParagraph"/>
        <w:numPr>
          <w:ilvl w:val="0"/>
          <w:numId w:val="18"/>
        </w:numPr>
      </w:pPr>
      <w:r>
        <w:t>Compilation and Submission</w:t>
      </w:r>
    </w:p>
    <w:p w:rsidR="00835975" w:rsidP="00835975" w:rsidRDefault="00835975" w14:paraId="336E95BB" w14:textId="2D596083">
      <w:pPr>
        <w:pStyle w:val="ListParagraph"/>
        <w:numPr>
          <w:ilvl w:val="1"/>
          <w:numId w:val="18"/>
        </w:numPr>
      </w:pPr>
      <w:r>
        <w:t>Coordinate final assembly and verification</w:t>
      </w:r>
      <w:r w:rsidR="00C35F0C">
        <w:t xml:space="preserve">. I ensured the project built cleanly with strict flags, verified client/server protocol sync over the FIFO, and validated the end-to-end run </w:t>
      </w:r>
      <w:r w:rsidR="00395EF2">
        <w:t xml:space="preserve">(including signal timeout). </w:t>
      </w:r>
    </w:p>
    <w:p w:rsidRPr="007D4613" w:rsidR="007D4613" w:rsidP="005A25E0" w:rsidRDefault="005A25E0" w14:paraId="5C229E6B" w14:textId="42CE2DB9">
      <w:pPr>
        <w:pStyle w:val="Heading2"/>
      </w:pPr>
      <w:r>
        <w:t>shapka, george</w:t>
      </w:r>
      <w:r w:rsidR="002F5647">
        <w:t xml:space="preserve"> -- </w:t>
      </w:r>
    </w:p>
    <w:p w:rsidRPr="00CB08A9" w:rsidR="00CB08A9" w:rsidP="00CB08A9" w:rsidRDefault="00CB08A9" w14:paraId="24A1532C" w14:textId="77777777"/>
    <w:p w:rsidRPr="00DB7A97" w:rsidR="00DB7A97" w:rsidP="00DB7A97" w:rsidRDefault="00DB7A97" w14:paraId="0914310D" w14:textId="77777777"/>
    <w:sectPr w:rsidRPr="00DB7A97" w:rsidR="00DB7A97">
      <w:footerReference w:type="default" r:id="rId7"/>
      <w:pgSz w:w="12240" w:h="15840" w:orient="portrait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5EC0" w:rsidP="00C6554A" w:rsidRDefault="00C25EC0" w14:paraId="16699C5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25EC0" w:rsidP="00C6554A" w:rsidRDefault="00C25EC0" w14:paraId="16617CFE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08A9" w:rsidRDefault="00ED7C44" w14:paraId="04DE5FF1" w14:textId="7777777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5EC0" w:rsidP="00C6554A" w:rsidRDefault="00C25EC0" w14:paraId="330B421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25EC0" w:rsidP="00C6554A" w:rsidRDefault="00C25EC0" w14:paraId="0C014F40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0B1D47"/>
    <w:multiLevelType w:val="hybridMultilevel"/>
    <w:tmpl w:val="EB26A15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5C34A7B"/>
    <w:multiLevelType w:val="hybridMultilevel"/>
    <w:tmpl w:val="3A66BDD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3F34AB"/>
    <w:multiLevelType w:val="hybridMultilevel"/>
    <w:tmpl w:val="67B621F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9733162">
    <w:abstractNumId w:val="9"/>
  </w:num>
  <w:num w:numId="2" w16cid:durableId="1579748341">
    <w:abstractNumId w:val="8"/>
  </w:num>
  <w:num w:numId="3" w16cid:durableId="1793397463">
    <w:abstractNumId w:val="8"/>
  </w:num>
  <w:num w:numId="4" w16cid:durableId="1900630882">
    <w:abstractNumId w:val="9"/>
  </w:num>
  <w:num w:numId="5" w16cid:durableId="1571694899">
    <w:abstractNumId w:val="14"/>
  </w:num>
  <w:num w:numId="6" w16cid:durableId="7609110">
    <w:abstractNumId w:val="10"/>
  </w:num>
  <w:num w:numId="7" w16cid:durableId="967509995">
    <w:abstractNumId w:val="12"/>
  </w:num>
  <w:num w:numId="8" w16cid:durableId="1521891094">
    <w:abstractNumId w:val="7"/>
  </w:num>
  <w:num w:numId="9" w16cid:durableId="207765379">
    <w:abstractNumId w:val="6"/>
  </w:num>
  <w:num w:numId="10" w16cid:durableId="1394697495">
    <w:abstractNumId w:val="5"/>
  </w:num>
  <w:num w:numId="11" w16cid:durableId="2079666100">
    <w:abstractNumId w:val="4"/>
  </w:num>
  <w:num w:numId="12" w16cid:durableId="1825078847">
    <w:abstractNumId w:val="3"/>
  </w:num>
  <w:num w:numId="13" w16cid:durableId="1469975150">
    <w:abstractNumId w:val="2"/>
  </w:num>
  <w:num w:numId="14" w16cid:durableId="242838903">
    <w:abstractNumId w:val="1"/>
  </w:num>
  <w:num w:numId="15" w16cid:durableId="1170868070">
    <w:abstractNumId w:val="0"/>
  </w:num>
  <w:num w:numId="16" w16cid:durableId="820927993">
    <w:abstractNumId w:val="15"/>
  </w:num>
  <w:num w:numId="17" w16cid:durableId="452796634">
    <w:abstractNumId w:val="11"/>
  </w:num>
  <w:num w:numId="18" w16cid:durableId="21462653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A"/>
    <w:rsid w:val="00053C0C"/>
    <w:rsid w:val="00192E7A"/>
    <w:rsid w:val="001C5FC8"/>
    <w:rsid w:val="002554CD"/>
    <w:rsid w:val="00293B83"/>
    <w:rsid w:val="002B4294"/>
    <w:rsid w:val="002F5647"/>
    <w:rsid w:val="00333D0D"/>
    <w:rsid w:val="00395EF2"/>
    <w:rsid w:val="004C049F"/>
    <w:rsid w:val="005000E2"/>
    <w:rsid w:val="005A25E0"/>
    <w:rsid w:val="006A3CE7"/>
    <w:rsid w:val="0071436A"/>
    <w:rsid w:val="007D4613"/>
    <w:rsid w:val="00835975"/>
    <w:rsid w:val="0095184F"/>
    <w:rsid w:val="009C29CA"/>
    <w:rsid w:val="00A548C1"/>
    <w:rsid w:val="00A85690"/>
    <w:rsid w:val="00AB48E1"/>
    <w:rsid w:val="00AF6427"/>
    <w:rsid w:val="00BA587E"/>
    <w:rsid w:val="00C17DC4"/>
    <w:rsid w:val="00C25EC0"/>
    <w:rsid w:val="00C35F0C"/>
    <w:rsid w:val="00C6554A"/>
    <w:rsid w:val="00CB08A9"/>
    <w:rsid w:val="00DB7A97"/>
    <w:rsid w:val="00E30A25"/>
    <w:rsid w:val="00E93BE3"/>
    <w:rsid w:val="00ED7C44"/>
    <w:rsid w:val="1F6FA0EA"/>
    <w:rsid w:val="2474FE6B"/>
    <w:rsid w:val="34005E09"/>
    <w:rsid w:val="4558CCA6"/>
    <w:rsid w:val="469872C0"/>
    <w:rsid w:val="46D15BC0"/>
    <w:rsid w:val="4FF75637"/>
    <w:rsid w:val="50B99368"/>
    <w:rsid w:val="559A1324"/>
    <w:rsid w:val="6576C677"/>
    <w:rsid w:val="6D41895E"/>
    <w:rsid w:val="72177A33"/>
    <w:rsid w:val="7B877B5A"/>
    <w:rsid w:val="7DF3F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D1F12"/>
  <w15:chartTrackingRefBased/>
  <w15:docId w15:val="{16659343-A235-4BCD-ACFD-6ECFC73A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3D0D"/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33D0D"/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007789" w:themeColor="accent1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333D0D"/>
    <w:rPr>
      <w:rFonts w:asciiTheme="majorHAnsi" w:hAnsiTheme="majorHAnsi" w:eastAsiaTheme="majorEastAsia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6554A"/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B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\AppData\Local\Microsoft\Office\16.0\DTS\en-CA%7bF0D1AF5B-2D74-4735-B05A-7B6EC85A6FC3%7d\%7bDB9B21F5-8737-4110-B509-1E3CFE0F83C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{DB9B21F5-8737-4110-B509-1E3CFE0F83CB}tf02835058_win32.dotx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DrLord 666</dc:creator>
  <keywords/>
  <dc:description/>
  <lastModifiedBy>Cy Iver Torrefranca</lastModifiedBy>
  <revision>18</revision>
  <dcterms:created xsi:type="dcterms:W3CDTF">2025-10-03T15:04:00.0000000Z</dcterms:created>
  <dcterms:modified xsi:type="dcterms:W3CDTF">2025-10-04T00:33:54.9517157Z</dcterms:modified>
</coreProperties>
</file>